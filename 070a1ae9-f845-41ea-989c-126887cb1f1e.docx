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 w:line="259" w:lineRule="auto"/>
        <w:ind w:left="10" w:right="56"/>
        <w:jc w:val="center"/>
      </w:pPr>
      <w:r>
        <w:rPr>
          <w:rFonts w:ascii="Calibri" w:eastAsia="Calibri" w:cs="Calibri" w:hAnsi="Calibri"/>
          <w:b/>
          <w:sz w:val="36"/>
        </w:rPr>
        <w:t xml:space="preserve">NAAN MUDHALVAN – PROFESSIONAL READINESS FOR  </w:t>
      </w:r>
    </w:p>
    <w:p>
      <w:pPr>
        <w:spacing w:after="0" w:line="259" w:lineRule="auto"/>
        <w:ind w:left="10" w:right="60"/>
        <w:jc w:val="center"/>
      </w:pPr>
      <w:r>
        <w:rPr>
          <w:rFonts w:ascii="Calibri" w:eastAsia="Calibri" w:cs="Calibri" w:hAnsi="Calibri"/>
          <w:b/>
          <w:sz w:val="36"/>
        </w:rPr>
        <w:t xml:space="preserve">INNOVATION, EMPLOYMENT AND ENTERPRENEURSHIP </w:t>
      </w:r>
    </w:p>
    <w:p>
      <w:pPr>
        <w:spacing w:after="188" w:line="259" w:lineRule="auto"/>
        <w:ind w:left="14" w:firstLine="0"/>
      </w:pPr>
      <w:r>
        <w:rPr>
          <w:rFonts w:ascii="Calibri" w:eastAsia="Calibri" w:cs="Calibri" w:hAnsi="Calibri"/>
          <w:b/>
          <w:sz w:val="36"/>
        </w:rPr>
        <w:t xml:space="preserve">  </w:t>
      </w:r>
    </w:p>
    <w:p>
      <w:pPr>
        <w:spacing w:after="151" w:line="259" w:lineRule="auto"/>
        <w:ind w:left="2926" w:firstLine="0"/>
      </w:pPr>
      <w:r>
        <w:rPr>
          <w:rFonts w:ascii="Times New Roman" w:eastAsia="Times New Roman" w:cs="Times New Roman" w:hAnsi="Times New Roman"/>
          <w:b/>
          <w:sz w:val="28"/>
        </w:rPr>
        <w:t xml:space="preserve">  ASSIGNMENT – 1</w:t>
      </w: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0" w:line="259" w:lineRule="auto"/>
        <w:ind w:left="0" w:right="910" w:firstLine="0"/>
        <w:jc w:val="center"/>
      </w:pPr>
      <w:r>
        <w:rPr>
          <w:rFonts w:ascii="Times New Roman" w:eastAsia="Times New Roman" w:cs="Times New Roman" w:hAnsi="Times New Roman"/>
          <w:b/>
          <w:sz w:val="32"/>
        </w:rPr>
        <w:t xml:space="preserve"> </w:t>
      </w:r>
      <w:r>
        <w:rPr>
          <w:rFonts w:ascii="Calibri" w:eastAsia="Calibri" w:cs="Calibri" w:hAnsi="Calibri"/>
          <w:sz w:val="22"/>
        </w:rPr>
        <w:t xml:space="preserve"> </w:t>
      </w:r>
    </w:p>
    <w:tbl>
      <w:tblPr>
        <w:jc w:val="left"/>
        <w:tblInd w:w="14" w:type="dxa"/>
        <w:tblW w:w="9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10" w:type="dxa"/>
          <w:bottom w:w="17" w:type="dxa"/>
          <w:right w:w="28" w:type="dxa"/>
        </w:tblCellMar>
      </w:tblPr>
      <w:tblGrid>
        <w:gridCol w:w="4678"/>
        <w:gridCol w:w="4679"/>
      </w:tblGrid>
      <w:tr>
        <w:trPr>
          <w:trHeight w:val="468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cs="Times New Roman" w:hAnsi="Times New Roman"/>
                <w:b/>
                <w:sz w:val="32"/>
              </w:rPr>
              <w:t xml:space="preserve">STUDENT NAME </w:t>
            </w:r>
            <w:r>
              <w:rPr>
                <w:rFonts w:ascii="Calibri" w:eastAsia="Calibri" w:cs="Calibri" w:hAnsi="Calibri"/>
                <w:sz w:val="22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after="0" w:line="259" w:lineRule="auto"/>
              <w:ind w:left="0" w:right="85" w:firstLine="0"/>
              <w:jc w:val="right"/>
            </w:pPr>
            <w:r>
              <w:rPr>
                <w:rFonts w:ascii="Times New Roman" w:eastAsia="Times New Roman" w:cs="Times New Roman" w:hAnsi="Times New Roman"/>
                <w:b/>
                <w:sz w:val="32"/>
              </w:rPr>
              <w:t xml:space="preserve">PREETHI P </w:t>
            </w:r>
          </w:p>
        </w:tc>
      </w:tr>
      <w:tr>
        <w:trPr>
          <w:trHeight w:val="470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cs="Times New Roman" w:hAnsi="Times New Roman"/>
                <w:b/>
                <w:sz w:val="32"/>
              </w:rPr>
              <w:t xml:space="preserve">STUDENT ROLL NO </w:t>
            </w:r>
            <w:r>
              <w:rPr>
                <w:rFonts w:ascii="Calibri" w:eastAsia="Calibri" w:cs="Calibri" w:hAnsi="Calibri"/>
                <w:sz w:val="22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spacing w:after="0" w:line="259" w:lineRule="auto"/>
              <w:ind w:left="0" w:right="82" w:firstLine="0"/>
              <w:jc w:val="right"/>
            </w:pPr>
            <w:r>
              <w:rPr>
                <w:rFonts w:ascii="Times New Roman" w:eastAsia="Times New Roman" w:cs="Times New Roman" w:hAnsi="Times New Roman"/>
                <w:b/>
                <w:sz w:val="32"/>
              </w:rPr>
              <w:t xml:space="preserve">814720104035 </w:t>
            </w:r>
          </w:p>
        </w:tc>
      </w:tr>
    </w:tbl>
    <w:p>
      <w:pPr>
        <w:spacing w:after="148" w:line="259" w:lineRule="auto"/>
        <w:ind w:left="0" w:right="880" w:firstLine="0"/>
        <w:jc w:val="center"/>
      </w:pPr>
      <w:r>
        <w:rPr>
          <w:rFonts w:ascii="Times New Roman" w:eastAsia="Times New Roman" w:cs="Times New Roman" w:hAnsi="Times New Roman"/>
          <w:b/>
          <w:sz w:val="32"/>
        </w:rPr>
        <w:t xml:space="preserve">  </w:t>
      </w:r>
    </w:p>
    <w:p>
      <w:pPr>
        <w:spacing w:after="119" w:line="259" w:lineRule="auto"/>
        <w:ind w:left="0" w:firstLine="0"/>
      </w:pPr>
      <w:r>
        <w:rPr>
          <w:rFonts w:ascii="Times New Roman" w:eastAsia="Times New Roman" w:cs="Times New Roman" w:hAnsi="Times New Roman"/>
          <w:b/>
          <w:sz w:val="32"/>
        </w:rPr>
        <w:t xml:space="preserve"> </w:t>
      </w:r>
    </w:p>
    <w:p>
      <w:pPr>
        <w:spacing w:after="182" w:line="259" w:lineRule="auto"/>
        <w:ind w:left="0" w:firstLine="0"/>
      </w:pPr>
      <w:r>
        <w:rPr>
          <w:rFonts w:ascii="Times New Roman" w:eastAsia="Times New Roman" w:cs="Times New Roman" w:hAnsi="Times New Roman"/>
          <w:b/>
          <w:sz w:val="32"/>
        </w:rPr>
        <w:t xml:space="preserve"> </w:t>
      </w:r>
    </w:p>
    <w:p>
      <w:pPr>
        <w:spacing w:after="124" w:line="259" w:lineRule="auto"/>
        <w:ind w:left="0" w:firstLine="0"/>
      </w:pPr>
      <w:r>
        <w:rPr>
          <w:rFonts w:ascii="Times New Roman" w:eastAsia="Times New Roman" w:cs="Times New Roman" w:hAnsi="Times New Roman"/>
          <w:b/>
          <w:sz w:val="32"/>
        </w:rPr>
        <w:t xml:space="preserve">QUESTION:  </w:t>
      </w:r>
    </w:p>
    <w:p>
      <w:pPr>
        <w:spacing w:after="163" w:line="259" w:lineRule="auto"/>
        <w:ind w:left="-5"/>
      </w:pPr>
      <w:r>
        <w:rPr>
          <w:rFonts w:ascii="Calibri" w:eastAsia="Calibri" w:cs="Calibri" w:hAnsi="Calibri"/>
          <w:sz w:val="32"/>
        </w:rPr>
        <w:t xml:space="preserve">Build a smart home in wokwi with minimum 2 sensors, Led, buzzer. </w:t>
      </w:r>
    </w:p>
    <w:p>
      <w:pPr>
        <w:numPr>
          <w:ilvl w:val="0"/>
          <w:numId w:val="1"/>
        </w:numPr>
        <w:spacing w:after="39" w:line="336" w:lineRule="auto"/>
        <w:ind w:right="602"/>
      </w:pPr>
      <w:r>
        <w:rPr>
          <w:rFonts w:ascii="Calibri" w:eastAsia="Calibri" w:cs="Calibri" w:hAnsi="Calibri"/>
          <w:sz w:val="32"/>
        </w:rPr>
        <w:t xml:space="preserve">Example: pir sensor for home security, servo motor for door lock system. </w:t>
      </w:r>
    </w:p>
    <w:p>
      <w:pPr>
        <w:numPr>
          <w:ilvl w:val="0"/>
          <w:numId w:val="1"/>
        </w:numPr>
        <w:spacing w:after="39" w:line="259" w:lineRule="auto"/>
        <w:ind w:right="602"/>
      </w:pPr>
      <w:r>
        <w:rPr>
          <w:rFonts w:ascii="Calibri" w:eastAsia="Calibri" w:cs="Calibri" w:hAnsi="Calibri"/>
          <w:sz w:val="32"/>
        </w:rPr>
        <w:t xml:space="preserve">Hint: replicate tinkercad code and connections in wokwi and integrate both codes to a single code. </w:t>
      </w:r>
    </w:p>
    <w:p>
      <w:pPr>
        <w:spacing w:after="208" w:line="259" w:lineRule="auto"/>
        <w:ind w:left="0" w:right="989" w:firstLine="0"/>
        <w:jc w:val="center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60" w:line="259" w:lineRule="auto"/>
        <w:ind w:left="0" w:right="275" w:firstLine="0"/>
        <w:jc w:val="center"/>
      </w:pPr>
      <w:r>
        <w:rPr>
          <w:rFonts w:ascii="Calibri" w:eastAsia="Calibri" w:cs="Calibri" w:hAnsi="Calibri"/>
          <w:b/>
          <w:sz w:val="28"/>
        </w:rPr>
        <w:t xml:space="preserve"> </w:t>
      </w:r>
      <w:bookmarkStart w:id="0" w:name="_GoBack"/>
      <w:bookmarkEnd w:id="0"/>
    </w:p>
    <w:p>
      <w:pPr>
        <w:spacing w:after="158" w:line="259" w:lineRule="auto"/>
        <w:ind w:left="0" w:right="275" w:firstLine="0"/>
        <w:jc w:val="center"/>
      </w:pPr>
      <w:r>
        <w:rPr>
          <w:rFonts w:ascii="Calibri" w:eastAsia="Calibri" w:cs="Calibri" w:hAnsi="Calibri"/>
          <w:sz w:val="28"/>
        </w:rPr>
        <w:t xml:space="preserve"> </w:t>
      </w:r>
    </w:p>
    <w:p>
      <w:pPr>
        <w:spacing w:after="161" w:line="259" w:lineRule="auto"/>
        <w:ind w:left="14" w:firstLine="0"/>
      </w:pPr>
      <w:r>
        <w:rPr>
          <w:rFonts w:ascii="Calibri" w:eastAsia="Calibri" w:cs="Calibri" w:hAnsi="Calibri"/>
          <w:sz w:val="28"/>
        </w:rPr>
        <w:t xml:space="preserve"> </w:t>
      </w:r>
    </w:p>
    <w:p>
      <w:pPr>
        <w:spacing w:after="0" w:line="370" w:lineRule="auto"/>
        <w:ind w:left="14" w:right="9314" w:firstLine="0"/>
      </w:pPr>
      <w:r>
        <w:rPr>
          <w:rFonts w:ascii="Calibri" w:eastAsia="Calibri" w:cs="Calibri" w:hAnsi="Calibri"/>
          <w:sz w:val="28"/>
        </w:rPr>
        <w:t xml:space="preserve">  </w:t>
      </w:r>
    </w:p>
    <w:p>
      <w:pPr>
        <w:spacing w:after="103" w:line="259" w:lineRule="auto"/>
        <w:ind w:left="14" w:firstLine="0"/>
      </w:pPr>
      <w:r>
        <w:rPr>
          <w:rFonts w:ascii="Calibri" w:eastAsia="Calibri" w:cs="Calibri" w:hAnsi="Calibri"/>
          <w:sz w:val="28"/>
        </w:rPr>
        <w:t xml:space="preserve"> </w:t>
      </w:r>
    </w:p>
    <w:p>
      <w:pPr>
        <w:spacing w:after="158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58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0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58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60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58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333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58" w:line="259" w:lineRule="auto"/>
        <w:ind w:left="9"/>
      </w:pPr>
      <w:r>
        <w:rPr>
          <w:rFonts w:ascii="Calibri" w:eastAsia="Calibri" w:cs="Calibri" w:hAnsi="Calibri"/>
          <w:b/>
          <w:color w:val="ED7D31"/>
          <w:sz w:val="40"/>
        </w:rPr>
        <w:t xml:space="preserve">LINK: </w:t>
      </w:r>
    </w:p>
    <w:p>
      <w:pPr>
        <w:spacing w:after="43" w:line="259" w:lineRule="auto"/>
        <w:ind w:left="14" w:firstLine="0"/>
      </w:pPr>
      <w:r>
        <w:rPr>
          <w:rFonts w:ascii="Calibri" w:eastAsia="Calibri" w:cs="Calibri" w:hAnsi="Calibri"/>
          <w:b/>
          <w:color w:val="ED7D31"/>
          <w:sz w:val="40"/>
        </w:rPr>
        <w:t xml:space="preserve"> </w:t>
      </w:r>
    </w:p>
    <w:p>
      <w:pPr>
        <w:spacing w:after="101" w:line="259" w:lineRule="auto"/>
        <w:ind w:left="0" w:right="1876" w:firstLine="0"/>
        <w:jc w:val="right"/>
      </w:pPr>
      <w:r>
        <w:t>https://wokwi.com/projects/364535604848980993</w:t>
      </w:r>
    </w:p>
    <w:p>
      <w:pPr>
        <w:spacing w:after="160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58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60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58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60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58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58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61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58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60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58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60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58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58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60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58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60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58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60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58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58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160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0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spacing w:after="0" w:line="259" w:lineRule="auto"/>
        <w:ind w:left="9"/>
      </w:pPr>
      <w:r>
        <w:rPr>
          <w:rFonts w:ascii="Calibri" w:eastAsia="Calibri" w:cs="Calibri" w:hAnsi="Calibri"/>
          <w:b/>
          <w:color w:val="ED7D31"/>
          <w:sz w:val="40"/>
        </w:rPr>
        <w:t xml:space="preserve">CODE: </w:t>
      </w:r>
    </w:p>
    <w:p>
      <w:pPr>
        <w:spacing w:after="0" w:line="259" w:lineRule="auto"/>
        <w:ind w:left="14" w:firstLine="0"/>
      </w:pPr>
      <w:r>
        <w:rPr>
          <w:rFonts w:ascii="Calibri" w:eastAsia="Calibri" w:cs="Calibri" w:hAnsi="Calibri"/>
          <w:b/>
          <w:color w:val="ED7D31"/>
          <w:sz w:val="40"/>
        </w:rPr>
        <w:t xml:space="preserve"> </w:t>
      </w:r>
    </w:p>
    <w:p>
      <w:pPr>
        <w:spacing w:after="0" w:line="259" w:lineRule="auto"/>
        <w:ind w:left="14" w:firstLine="0"/>
      </w:pPr>
      <w:r>
        <w:rPr>
          <w:rFonts w:ascii="Calibri" w:eastAsia="Calibri" w:cs="Calibri" w:hAnsi="Calibri"/>
          <w:sz w:val="22"/>
        </w:rPr>
        <w:t xml:space="preserve"> </w:t>
      </w:r>
    </w:p>
    <w:p>
      <w:pPr>
        <w:ind w:left="9" w:right="477"/>
      </w:pPr>
      <w:r>
        <w:rPr>
          <w:color w:val="0000FF"/>
        </w:rPr>
        <w:t>#define</w:t>
      </w:r>
      <w:r>
        <w:t xml:space="preserve"> BLYNK_TEMPLATE_ID </w:t>
      </w:r>
      <w:r>
        <w:rPr>
          <w:color w:val="A31515"/>
        </w:rPr>
        <w:t>"TMPLgCeV0y1b"</w:t>
      </w:r>
      <w:r>
        <w:t xml:space="preserve"> </w:t>
      </w:r>
    </w:p>
    <w:p>
      <w:pPr>
        <w:ind w:left="9" w:right="477"/>
      </w:pPr>
      <w:r>
        <w:rPr>
          <w:color w:val="0000FF"/>
        </w:rPr>
        <w:t>#define</w:t>
      </w:r>
      <w:r>
        <w:t xml:space="preserve"> BLYNK_DEVICE_NAME </w:t>
      </w:r>
      <w:r>
        <w:rPr>
          <w:color w:val="A31515"/>
        </w:rPr>
        <w:t>"Home"</w:t>
      </w:r>
      <w:r>
        <w:t xml:space="preserve"> </w:t>
      </w:r>
    </w:p>
    <w:p>
      <w:pPr>
        <w:spacing w:after="15" w:line="259" w:lineRule="auto"/>
        <w:ind w:left="9"/>
      </w:pPr>
      <w:r>
        <w:rPr>
          <w:color w:val="0000FF"/>
        </w:rPr>
        <w:t>#define</w:t>
      </w:r>
      <w:r>
        <w:t xml:space="preserve"> BLYNK_AUTH_TOKEN </w:t>
      </w:r>
      <w:r>
        <w:rPr>
          <w:color w:val="A31515"/>
        </w:rPr>
        <w:t>"93h-1b23ewIQooDTdB2y2COGacfYkbdO"</w:t>
      </w:r>
      <w:r>
        <w:t xml:space="preserve"> </w:t>
      </w:r>
    </w:p>
    <w:p>
      <w:pPr>
        <w:spacing w:after="14" w:line="259" w:lineRule="auto"/>
        <w:ind w:left="14" w:firstLine="0"/>
      </w:pPr>
      <w:r>
        <w:t xml:space="preserve"> </w:t>
      </w:r>
    </w:p>
    <w:p>
      <w:pPr>
        <w:spacing w:after="15" w:line="259" w:lineRule="auto"/>
        <w:ind w:left="9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r>
        <w:rPr>
          <w:color w:val="A31515"/>
        </w:rPr>
        <w:t>LiquidCrystal_I2C.h</w:t>
      </w:r>
      <w:r>
        <w:rPr>
          <w:color w:val="0000FF"/>
        </w:rPr>
        <w:t>&gt;</w:t>
      </w:r>
      <w:r>
        <w:t xml:space="preserve"> </w:t>
      </w:r>
    </w:p>
    <w:p>
      <w:pPr>
        <w:ind w:left="9" w:right="477"/>
      </w:pPr>
      <w:r>
        <w:t>LiquidCrystal_I2C lcd(</w:t>
      </w:r>
      <w:r>
        <w:rPr>
          <w:color w:val="3030C0"/>
        </w:rPr>
        <w:t>0x27</w:t>
      </w:r>
      <w:r>
        <w:t xml:space="preserve">, </w:t>
      </w:r>
      <w:r>
        <w:rPr>
          <w:color w:val="098658"/>
        </w:rPr>
        <w:t>20</w:t>
      </w:r>
      <w:r>
        <w:t xml:space="preserve">, </w:t>
      </w:r>
      <w:r>
        <w:rPr>
          <w:color w:val="098658"/>
        </w:rPr>
        <w:t>4</w:t>
      </w:r>
      <w:r>
        <w:t xml:space="preserve">); </w:t>
      </w:r>
    </w:p>
    <w:p>
      <w:pPr>
        <w:spacing w:after="16" w:line="259" w:lineRule="auto"/>
        <w:ind w:left="14" w:firstLine="0"/>
      </w:pPr>
      <w:r>
        <w:t xml:space="preserve"> </w:t>
      </w:r>
    </w:p>
    <w:p>
      <w:pPr>
        <w:ind w:left="9" w:right="477"/>
      </w:pPr>
      <w:r>
        <w:rPr>
          <w:color w:val="0000FF"/>
        </w:rPr>
        <w:t>#define</w:t>
      </w:r>
      <w:r>
        <w:t xml:space="preserve"> BLYNK_PRINT </w:t>
      </w:r>
      <w:r>
        <w:rPr>
          <w:b/>
          <w:color w:val="E97366"/>
        </w:rPr>
        <w:t>Serial</w:t>
      </w:r>
      <w:r>
        <w:t xml:space="preserve"> </w:t>
      </w:r>
    </w:p>
    <w:p>
      <w:pPr>
        <w:spacing w:after="17" w:line="259" w:lineRule="auto"/>
        <w:ind w:left="14" w:firstLine="0"/>
      </w:pPr>
      <w:r>
        <w:t xml:space="preserve"> </w:t>
      </w:r>
    </w:p>
    <w:p>
      <w:pPr>
        <w:spacing w:line="266" w:lineRule="auto"/>
        <w:ind w:left="9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r>
        <w:rPr>
          <w:color w:val="A31515"/>
        </w:rPr>
        <w:t>WiFi.h</w:t>
      </w:r>
      <w:r>
        <w:rPr>
          <w:color w:val="0000FF"/>
        </w:rPr>
        <w:t>&gt;</w:t>
      </w:r>
      <w:r>
        <w:t xml:space="preserve"> </w:t>
      </w:r>
    </w:p>
    <w:p>
      <w:pPr>
        <w:spacing w:after="15" w:line="259" w:lineRule="auto"/>
        <w:ind w:left="9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r>
        <w:rPr>
          <w:color w:val="A31515"/>
        </w:rPr>
        <w:t>WiFiClient.h</w:t>
      </w:r>
      <w:r>
        <w:rPr>
          <w:color w:val="0000FF"/>
        </w:rPr>
        <w:t>&gt;</w:t>
      </w:r>
      <w:r>
        <w:t xml:space="preserve"> </w:t>
      </w:r>
    </w:p>
    <w:p>
      <w:pPr>
        <w:spacing w:after="15" w:line="259" w:lineRule="auto"/>
        <w:ind w:left="9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r>
        <w:rPr>
          <w:color w:val="A31515"/>
        </w:rPr>
        <w:t>BlynkSimpleEsp32.h</w:t>
      </w:r>
      <w:r>
        <w:rPr>
          <w:color w:val="0000FF"/>
        </w:rPr>
        <w:t>&gt;</w:t>
      </w:r>
      <w:r>
        <w:t xml:space="preserve"> </w:t>
      </w:r>
    </w:p>
    <w:p>
      <w:pPr>
        <w:spacing w:line="266" w:lineRule="auto"/>
        <w:ind w:left="9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"</w:t>
      </w:r>
      <w:r>
        <w:rPr>
          <w:color w:val="A31515"/>
        </w:rPr>
        <w:t>DHTesp.h</w:t>
      </w:r>
      <w:r>
        <w:rPr>
          <w:color w:val="0000FF"/>
        </w:rPr>
        <w:t>"</w:t>
      </w:r>
      <w:r>
        <w:t xml:space="preserve"> </w:t>
      </w:r>
    </w:p>
    <w:p>
      <w:pPr>
        <w:spacing w:after="256" w:line="259" w:lineRule="auto"/>
        <w:ind w:left="14" w:firstLine="0"/>
      </w:pPr>
      <w:r>
        <w:t xml:space="preserve"> </w:t>
      </w:r>
    </w:p>
    <w:p>
      <w:pPr>
        <w:ind w:left="9" w:right="477"/>
      </w:pPr>
      <w:r>
        <w:t xml:space="preserve">BlynkTimer timer;  </w:t>
      </w:r>
    </w:p>
    <w:p>
      <w:pPr>
        <w:spacing w:after="254" w:line="259" w:lineRule="auto"/>
        <w:ind w:left="14" w:firstLine="0"/>
      </w:pPr>
      <w:r>
        <w:t xml:space="preserve"> </w:t>
      </w:r>
    </w:p>
    <w:p>
      <w:pPr>
        <w:ind w:left="9" w:right="477"/>
      </w:pPr>
      <w:r>
        <w:rPr>
          <w:color w:val="0000FF"/>
        </w:rPr>
        <w:t>char</w:t>
      </w:r>
      <w:r>
        <w:t xml:space="preserve"> auth[] = BLYNK_AUTH_TOKEN; </w:t>
      </w:r>
    </w:p>
    <w:p>
      <w:pPr>
        <w:ind w:left="9" w:right="4298"/>
      </w:pPr>
      <w:r>
        <w:t xml:space="preserve"> </w:t>
      </w:r>
      <w:r>
        <w:rPr>
          <w:color w:val="0000FF"/>
        </w:rPr>
        <w:t>char</w:t>
      </w:r>
      <w:r>
        <w:t xml:space="preserve"> ssid[] = </w:t>
      </w:r>
      <w:r>
        <w:rPr>
          <w:color w:val="A31515"/>
        </w:rPr>
        <w:t>"Wokwi-GUEST"</w:t>
      </w:r>
      <w:r>
        <w:t xml:space="preserve">; </w:t>
      </w:r>
      <w:r>
        <w:rPr>
          <w:color w:val="0000FF"/>
        </w:rPr>
        <w:t>char</w:t>
      </w:r>
      <w:r>
        <w:t xml:space="preserve"> pass[] = </w:t>
      </w:r>
      <w:r>
        <w:rPr>
          <w:color w:val="A31515"/>
        </w:rPr>
        <w:t>""</w:t>
      </w:r>
      <w:r>
        <w:t xml:space="preserve">; </w:t>
      </w:r>
      <w:r>
        <w:rPr>
          <w:color w:val="0000FF"/>
        </w:rPr>
        <w:t>int</w:t>
      </w:r>
      <w:r>
        <w:t xml:space="preserve"> val = </w:t>
      </w:r>
      <w:r>
        <w:rPr>
          <w:color w:val="098658"/>
        </w:rPr>
        <w:t>0</w:t>
      </w:r>
      <w:r>
        <w:t>, va1,va2,va3,va4,va5,ge, t =</w:t>
      </w:r>
      <w:r>
        <w:rPr>
          <w:color w:val="098658"/>
        </w:rPr>
        <w:t>15</w:t>
      </w:r>
      <w:r>
        <w:t xml:space="preserve"> ;  </w:t>
      </w:r>
      <w:r>
        <w:rPr>
          <w:color w:val="0000FF"/>
        </w:rPr>
        <w:t>float</w:t>
      </w:r>
      <w:r>
        <w:t xml:space="preserve"> tmp,hum = </w:t>
      </w:r>
      <w:r>
        <w:rPr>
          <w:color w:val="098658"/>
        </w:rPr>
        <w:t>0</w:t>
      </w:r>
      <w:r>
        <w:t xml:space="preserve">;  </w:t>
      </w:r>
    </w:p>
    <w:p>
      <w:pPr>
        <w:spacing w:after="245"/>
        <w:ind w:left="9" w:right="7301"/>
      </w:pPr>
      <w:r>
        <w:t xml:space="preserve"> </w:t>
      </w:r>
      <w:r>
        <w:rPr>
          <w:color w:val="0000FF"/>
        </w:rPr>
        <w:t>int</w:t>
      </w:r>
      <w:r>
        <w:t xml:space="preserve"> ledPin = </w:t>
      </w:r>
      <w:r>
        <w:rPr>
          <w:color w:val="098658"/>
        </w:rPr>
        <w:t>33</w:t>
      </w:r>
      <w:r>
        <w:t xml:space="preserve">;                </w:t>
      </w:r>
      <w:r>
        <w:rPr>
          <w:color w:val="0000FF"/>
        </w:rPr>
        <w:t>int</w:t>
      </w:r>
      <w:r>
        <w:t xml:space="preserve"> inputPin = </w:t>
      </w:r>
      <w:r>
        <w:rPr>
          <w:color w:val="098658"/>
        </w:rPr>
        <w:t>27</w:t>
      </w:r>
      <w:r>
        <w:t xml:space="preserve">;                </w:t>
      </w:r>
      <w:r>
        <w:rPr>
          <w:color w:val="0000FF"/>
        </w:rPr>
        <w:t>int</w:t>
      </w:r>
      <w:r>
        <w:t xml:space="preserve"> pirState,k;           </w:t>
      </w:r>
      <w:r>
        <w:rPr>
          <w:color w:val="0000FF"/>
        </w:rPr>
        <w:t>int</w:t>
      </w:r>
      <w:r>
        <w:t xml:space="preserve"> v = </w:t>
      </w:r>
      <w:r>
        <w:rPr>
          <w:color w:val="098658"/>
        </w:rPr>
        <w:t>0</w:t>
      </w:r>
      <w:r>
        <w:t xml:space="preserve">;  </w:t>
      </w:r>
    </w:p>
    <w:p>
      <w:pPr>
        <w:spacing w:after="16" w:line="259" w:lineRule="auto"/>
        <w:ind w:left="9"/>
      </w:pPr>
      <w:r>
        <w:rPr>
          <w:color w:val="727C81"/>
        </w:rPr>
        <w:t>//temp symbol</w:t>
      </w:r>
      <w:r>
        <w:t xml:space="preserve"> </w:t>
      </w:r>
    </w:p>
    <w:p>
      <w:pPr>
        <w:ind w:left="9" w:right="477"/>
      </w:pPr>
      <w:r>
        <w:rPr>
          <w:color w:val="0000FF"/>
        </w:rPr>
        <w:t>byte</w:t>
      </w:r>
      <w:r>
        <w:t xml:space="preserve"> t1[</w:t>
      </w:r>
      <w:r>
        <w:rPr>
          <w:color w:val="098658"/>
        </w:rPr>
        <w:t>8</w:t>
      </w:r>
      <w:r>
        <w:t xml:space="preserve">]={B00000, B00001, B00010, B00100, B00100, B00100, B00100, B00111,}; </w:t>
      </w:r>
      <w:r>
        <w:rPr>
          <w:color w:val="0000FF"/>
        </w:rPr>
        <w:t>byte</w:t>
      </w:r>
      <w:r>
        <w:t xml:space="preserve"> t2[</w:t>
      </w:r>
      <w:r>
        <w:rPr>
          <w:color w:val="098658"/>
        </w:rPr>
        <w:t>8</w:t>
      </w:r>
      <w:r>
        <w:t xml:space="preserve">]={B00111, B00111, B00111, B01111,B11111, B11111, B01111, B00011,}; </w:t>
      </w:r>
      <w:r>
        <w:rPr>
          <w:color w:val="0000FF"/>
        </w:rPr>
        <w:t>byte</w:t>
      </w:r>
      <w:r>
        <w:t xml:space="preserve"> t3[</w:t>
      </w:r>
      <w:r>
        <w:rPr>
          <w:color w:val="098658"/>
        </w:rPr>
        <w:t>8</w:t>
      </w:r>
      <w:r>
        <w:t xml:space="preserve">]={B00000, B10000, B01011, B00100, B00111, B00100, B00111, B11100,}; </w:t>
      </w:r>
      <w:r>
        <w:rPr>
          <w:color w:val="0000FF"/>
        </w:rPr>
        <w:t>byte</w:t>
      </w:r>
      <w:r>
        <w:t xml:space="preserve"> t4[</w:t>
      </w:r>
      <w:r>
        <w:rPr>
          <w:color w:val="098658"/>
        </w:rPr>
        <w:t>8</w:t>
      </w:r>
      <w:r>
        <w:t xml:space="preserve">]={B11111, B11100, B11100, B11110,B11111, B11111, B11110, B11000,};  </w:t>
      </w:r>
    </w:p>
    <w:p>
      <w:pPr>
        <w:ind w:left="9" w:right="381"/>
      </w:pPr>
      <w:r>
        <w:rPr>
          <w:color w:val="727C81"/>
        </w:rPr>
        <w:t>//humidity symbol</w:t>
      </w:r>
      <w:r>
        <w:t xml:space="preserve"> </w:t>
      </w:r>
      <w:r>
        <w:rPr>
          <w:color w:val="0000FF"/>
        </w:rPr>
        <w:t>byte</w:t>
      </w:r>
      <w:r>
        <w:t xml:space="preserve"> hum1[</w:t>
      </w:r>
      <w:r>
        <w:rPr>
          <w:color w:val="098658"/>
        </w:rPr>
        <w:t>8</w:t>
      </w:r>
      <w:r>
        <w:t xml:space="preserve">]={B00000, B00001, B00011, B00011,B00111, B01111, B01111, B11111,}; </w:t>
      </w:r>
      <w:r>
        <w:rPr>
          <w:color w:val="0000FF"/>
        </w:rPr>
        <w:t>byte</w:t>
      </w:r>
      <w:r>
        <w:t xml:space="preserve"> hum2[</w:t>
      </w:r>
      <w:r>
        <w:rPr>
          <w:color w:val="098658"/>
        </w:rPr>
        <w:t>8</w:t>
      </w:r>
      <w:r>
        <w:t xml:space="preserve">]={B11111, B11111, B11111, B01111,B00011, B00000, B00000, B00000,}; </w:t>
      </w:r>
      <w:r>
        <w:rPr>
          <w:color w:val="0000FF"/>
        </w:rPr>
        <w:t>byte</w:t>
      </w:r>
      <w:r>
        <w:t xml:space="preserve"> hum3[</w:t>
      </w:r>
      <w:r>
        <w:rPr>
          <w:color w:val="098658"/>
        </w:rPr>
        <w:t>8</w:t>
      </w:r>
      <w:r>
        <w:t xml:space="preserve">]={B00000, B10000, B11000, B11000, B11100, B11110, B11110, B11111,}; </w:t>
      </w:r>
    </w:p>
    <w:p>
      <w:pPr>
        <w:ind w:left="9" w:right="477"/>
      </w:pPr>
      <w:r>
        <w:rPr>
          <w:color w:val="0000FF"/>
        </w:rPr>
        <w:t>byte</w:t>
      </w:r>
      <w:r>
        <w:t xml:space="preserve"> hum4[</w:t>
      </w:r>
      <w:r>
        <w:rPr>
          <w:color w:val="098658"/>
        </w:rPr>
        <w:t>8</w:t>
      </w:r>
      <w:r>
        <w:t xml:space="preserve">]={B11111, B11111, B11111, B11110, B11100, B00000, B00000, </w:t>
      </w:r>
    </w:p>
    <w:p>
      <w:pPr>
        <w:ind w:left="9" w:right="477"/>
      </w:pPr>
      <w:r>
        <w:t xml:space="preserve">B00000,}; </w:t>
      </w:r>
    </w:p>
    <w:p>
      <w:pPr>
        <w:spacing w:after="0" w:line="259" w:lineRule="auto"/>
        <w:ind w:left="14" w:firstLine="0"/>
      </w:pPr>
      <w:r>
        <w:t xml:space="preserve"> </w:t>
      </w:r>
    </w:p>
    <w:p>
      <w:pPr>
        <w:spacing w:after="16" w:line="259" w:lineRule="auto"/>
        <w:ind w:left="9"/>
      </w:pPr>
      <w:r>
        <w:rPr>
          <w:color w:val="727C81"/>
        </w:rPr>
        <w:t>//Home Symbol</w:t>
      </w:r>
      <w:r>
        <w:t xml:space="preserve"> </w:t>
      </w:r>
    </w:p>
    <w:p>
      <w:pPr>
        <w:ind w:left="9" w:right="477"/>
      </w:pPr>
      <w:r>
        <w:rPr>
          <w:color w:val="0000FF"/>
        </w:rPr>
        <w:t>byte</w:t>
      </w:r>
      <w:r>
        <w:t xml:space="preserve"> house1[</w:t>
      </w:r>
      <w:r>
        <w:rPr>
          <w:color w:val="098658"/>
        </w:rPr>
        <w:t>8</w:t>
      </w:r>
      <w:r>
        <w:t xml:space="preserve">]={B00000, B00001, B00011, B00011, B00111, B01111, B01111, B11111,}; </w:t>
      </w:r>
    </w:p>
    <w:p>
      <w:pPr>
        <w:ind w:left="9" w:right="477"/>
      </w:pPr>
      <w:r>
        <w:rPr>
          <w:color w:val="0000FF"/>
        </w:rPr>
        <w:t>byte</w:t>
      </w:r>
      <w:r>
        <w:t xml:space="preserve"> house2[</w:t>
      </w:r>
      <w:r>
        <w:rPr>
          <w:color w:val="098658"/>
        </w:rPr>
        <w:t>8</w:t>
      </w:r>
      <w:r>
        <w:t xml:space="preserve">]={B11111, B11111, B11100, B11100, B11100, B11100, B11100, B11100,}; </w:t>
      </w:r>
    </w:p>
    <w:p>
      <w:pPr>
        <w:ind w:left="9" w:right="477"/>
      </w:pPr>
      <w:r>
        <w:rPr>
          <w:color w:val="0000FF"/>
        </w:rPr>
        <w:t>byte</w:t>
      </w:r>
      <w:r>
        <w:t xml:space="preserve"> house3[</w:t>
      </w:r>
      <w:r>
        <w:rPr>
          <w:color w:val="098658"/>
        </w:rPr>
        <w:t>8</w:t>
      </w:r>
      <w:r>
        <w:t xml:space="preserve">]={B00000, B10010, B11010, B11010, B11110, B11110, B11110, B11111,}; </w:t>
      </w:r>
    </w:p>
    <w:p>
      <w:pPr>
        <w:ind w:left="9" w:right="477"/>
      </w:pPr>
      <w:r>
        <w:rPr>
          <w:color w:val="0000FF"/>
        </w:rPr>
        <w:t>byte</w:t>
      </w:r>
      <w:r>
        <w:t xml:space="preserve"> house4[</w:t>
      </w:r>
      <w:r>
        <w:rPr>
          <w:color w:val="098658"/>
        </w:rPr>
        <w:t>8</w:t>
      </w:r>
      <w:r>
        <w:t xml:space="preserve">]={B11111, B11111, B11111, B10001, B10001, B10001, B11111, B11111,};  </w:t>
      </w:r>
      <w:r>
        <w:rPr>
          <w:color w:val="0000FF"/>
        </w:rPr>
        <w:t>byte</w:t>
      </w:r>
      <w:r>
        <w:t xml:space="preserve"> d[</w:t>
      </w:r>
      <w:r>
        <w:rPr>
          <w:color w:val="098658"/>
        </w:rPr>
        <w:t>8</w:t>
      </w:r>
      <w:r>
        <w:t xml:space="preserve">] = { </w:t>
      </w:r>
      <w:r>
        <w:rPr>
          <w:color w:val="098658"/>
        </w:rPr>
        <w:t>0b00011</w:t>
      </w:r>
      <w:r>
        <w:t>,</w:t>
      </w:r>
      <w:r>
        <w:rPr>
          <w:color w:val="098658"/>
        </w:rPr>
        <w:t>0b00011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>,</w:t>
      </w:r>
      <w:r>
        <w:rPr>
          <w:color w:val="098658"/>
        </w:rPr>
        <w:t>0b00000</w:t>
      </w:r>
      <w:r>
        <w:t xml:space="preserve"> };  </w:t>
      </w:r>
      <w:r>
        <w:rPr>
          <w:color w:val="0000FF"/>
        </w:rPr>
        <w:t>byte</w:t>
      </w:r>
      <w:r>
        <w:t xml:space="preserve"> Lck[] = { B01110, B10001, B10001, B11111, B11011, B11011, B11111, B00000 }; </w:t>
      </w:r>
    </w:p>
    <w:p>
      <w:pPr>
        <w:spacing w:after="16" w:line="259" w:lineRule="auto"/>
        <w:ind w:left="14" w:firstLine="0"/>
      </w:pPr>
      <w:r>
        <w:t xml:space="preserve"> </w:t>
      </w:r>
    </w:p>
    <w:p>
      <w:pPr>
        <w:spacing w:after="256" w:line="259" w:lineRule="auto"/>
        <w:ind w:left="14" w:firstLine="0"/>
      </w:pPr>
      <w:r>
        <w:t xml:space="preserve"> </w:t>
      </w:r>
    </w:p>
    <w:p>
      <w:pPr>
        <w:ind w:left="9" w:right="477"/>
      </w:pPr>
      <w:r>
        <w:t xml:space="preserve">DHTesp temps; </w:t>
      </w:r>
    </w:p>
    <w:p>
      <w:pPr>
        <w:spacing w:after="16" w:line="259" w:lineRule="auto"/>
        <w:ind w:left="14" w:firstLine="0"/>
      </w:pPr>
      <w:r>
        <w:t xml:space="preserve"> </w:t>
      </w:r>
    </w:p>
    <w:p>
      <w:pPr>
        <w:ind w:left="9" w:right="6838"/>
      </w:pPr>
      <w:r>
        <w:t xml:space="preserve">BLYNK_WRITE(V0){  va1 = param.asInt(); 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5</w:t>
      </w:r>
      <w:r>
        <w:t xml:space="preserve">, va1); </w:t>
      </w:r>
    </w:p>
    <w:p>
      <w:pPr>
        <w:spacing w:after="16" w:line="259" w:lineRule="auto"/>
        <w:ind w:left="14" w:firstLine="0"/>
      </w:pPr>
      <w:r>
        <w:t xml:space="preserve"> </w:t>
      </w:r>
    </w:p>
    <w:p>
      <w:pPr>
        <w:ind w:left="9" w:right="477"/>
      </w:pPr>
      <w:r>
        <w:t xml:space="preserve">} </w:t>
      </w:r>
    </w:p>
    <w:p>
      <w:pPr>
        <w:ind w:left="9" w:right="6723"/>
      </w:pPr>
      <w:r>
        <w:t xml:space="preserve">BLYNK_WRITE(V1){  va2 = param.asInt(); 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18</w:t>
      </w:r>
      <w:r>
        <w:t xml:space="preserve">, va2); </w:t>
      </w:r>
    </w:p>
    <w:p>
      <w:pPr>
        <w:ind w:left="9" w:right="477"/>
      </w:pPr>
      <w:r>
        <w:t xml:space="preserve">} </w:t>
      </w:r>
    </w:p>
    <w:p>
      <w:pPr>
        <w:spacing w:after="16" w:line="259" w:lineRule="auto"/>
        <w:ind w:left="14" w:firstLine="0"/>
      </w:pPr>
      <w:r>
        <w:t xml:space="preserve"> </w:t>
      </w:r>
    </w:p>
    <w:p>
      <w:pPr>
        <w:ind w:left="9" w:right="6723"/>
      </w:pPr>
      <w:r>
        <w:t xml:space="preserve">BLYNK_WRITE(V2){  va3 = param.asInt(); 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19</w:t>
      </w:r>
      <w:r>
        <w:t xml:space="preserve">, va3); </w:t>
      </w:r>
    </w:p>
    <w:p>
      <w:pPr>
        <w:ind w:left="9" w:right="477"/>
      </w:pPr>
      <w:r>
        <w:t xml:space="preserve">} </w:t>
      </w:r>
    </w:p>
    <w:p>
      <w:pPr>
        <w:ind w:left="9" w:right="6838"/>
      </w:pPr>
      <w:r>
        <w:t xml:space="preserve">BLYNK_WRITE(V3){  va4 = param.asInt(); 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4</w:t>
      </w:r>
      <w:r>
        <w:t xml:space="preserve">, va4); </w:t>
      </w:r>
    </w:p>
    <w:p>
      <w:pPr>
        <w:ind w:left="9" w:right="477"/>
      </w:pPr>
      <w:r>
        <w:t xml:space="preserve">} </w:t>
      </w:r>
    </w:p>
    <w:p>
      <w:pPr>
        <w:spacing w:after="14" w:line="259" w:lineRule="auto"/>
        <w:ind w:left="14" w:firstLine="0"/>
      </w:pPr>
      <w:r>
        <w:t xml:space="preserve"> </w:t>
      </w:r>
    </w:p>
    <w:p>
      <w:pPr>
        <w:ind w:left="9" w:right="6838"/>
      </w:pPr>
      <w:r>
        <w:t xml:space="preserve">BLYNK_WRITE(V4){  va5 = param.asInt(); 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2</w:t>
      </w:r>
      <w:r>
        <w:t xml:space="preserve">, va5); </w:t>
      </w:r>
    </w:p>
    <w:p>
      <w:pPr>
        <w:ind w:left="9" w:right="477"/>
      </w:pPr>
      <w:r>
        <w:t xml:space="preserve">} </w:t>
      </w:r>
    </w:p>
    <w:p>
      <w:pPr>
        <w:spacing w:after="16" w:line="259" w:lineRule="auto"/>
        <w:ind w:left="14" w:firstLine="0"/>
      </w:pPr>
      <w:r>
        <w:t xml:space="preserve"> </w:t>
      </w:r>
    </w:p>
    <w:p>
      <w:pPr>
        <w:ind w:left="9" w:right="5916"/>
      </w:pPr>
      <w:r>
        <w:t xml:space="preserve">BLYNK_WRITE(V7) {   pirState = param.asInt();   </w:t>
      </w:r>
      <w:r>
        <w:rPr>
          <w:color w:val="0000FF"/>
        </w:rPr>
        <w:t>if</w:t>
      </w:r>
      <w:r>
        <w:t xml:space="preserve">(pirState == </w:t>
      </w:r>
      <w:r>
        <w:rPr>
          <w:color w:val="098658"/>
        </w:rPr>
        <w:t>0</w:t>
      </w:r>
      <w:r>
        <w:t xml:space="preserve">){     </w:t>
      </w:r>
      <w:r>
        <w:rPr>
          <w:color w:val="E97366"/>
        </w:rPr>
        <w:t>digitalWrite</w:t>
      </w:r>
      <w:r>
        <w:t xml:space="preserve">(ledPin, </w:t>
      </w:r>
      <w:r>
        <w:rPr>
          <w:color w:val="00979C"/>
        </w:rPr>
        <w:t>LOW</w:t>
      </w:r>
      <w:r>
        <w:t xml:space="preserve">);     k = </w:t>
      </w:r>
      <w:r>
        <w:rPr>
          <w:color w:val="098658"/>
        </w:rPr>
        <w:t>1</w:t>
      </w:r>
      <w:r>
        <w:t xml:space="preserve">; </w:t>
      </w:r>
    </w:p>
    <w:p>
      <w:pPr>
        <w:ind w:left="370" w:right="477"/>
      </w:pPr>
      <w:r>
        <w:t xml:space="preserve"> ge = </w:t>
      </w:r>
      <w:r>
        <w:rPr>
          <w:color w:val="098658"/>
        </w:rPr>
        <w:t>0</w:t>
      </w:r>
      <w:r>
        <w:t xml:space="preserve">; </w:t>
      </w:r>
    </w:p>
    <w:p>
      <w:pPr>
        <w:spacing w:line="266" w:lineRule="auto"/>
        <w:ind w:left="130" w:right="8454" w:firstLine="115"/>
      </w:pPr>
      <w:r>
        <w:t xml:space="preserve">}  </w:t>
      </w:r>
      <w:r>
        <w:rPr>
          <w:color w:val="0000FF"/>
        </w:rPr>
        <w:t>else</w:t>
      </w:r>
      <w:r>
        <w:t xml:space="preserve"> {  </w:t>
      </w:r>
    </w:p>
    <w:p>
      <w:pPr>
        <w:ind w:left="9" w:right="5800"/>
      </w:pPr>
      <w:r>
        <w:t xml:space="preserve">    </w:t>
      </w:r>
      <w:r>
        <w:rPr>
          <w:color w:val="E97366"/>
        </w:rPr>
        <w:t>digitalWrite</w:t>
      </w:r>
      <w:r>
        <w:t xml:space="preserve">(ledPin, </w:t>
      </w:r>
      <w:r>
        <w:rPr>
          <w:color w:val="00979C"/>
        </w:rPr>
        <w:t>HIGH</w:t>
      </w:r>
      <w:r>
        <w:t xml:space="preserve">);     k= </w:t>
      </w:r>
      <w:r>
        <w:rPr>
          <w:color w:val="098658"/>
        </w:rPr>
        <w:t>0</w:t>
      </w:r>
      <w:r>
        <w:t xml:space="preserve">;     ge = </w:t>
      </w:r>
      <w:r>
        <w:rPr>
          <w:color w:val="098658"/>
        </w:rPr>
        <w:t>1</w:t>
      </w:r>
      <w:r>
        <w:t xml:space="preserve">;   } </w:t>
      </w:r>
    </w:p>
    <w:p>
      <w:pPr>
        <w:ind w:left="9" w:right="7762"/>
      </w:pPr>
      <w:r>
        <w:t xml:space="preserve">}  </w:t>
      </w:r>
      <w:r>
        <w:rPr>
          <w:color w:val="0000FF"/>
        </w:rPr>
        <w:t>void</w:t>
      </w:r>
      <w:r>
        <w:t xml:space="preserve"> myTimer()  </w:t>
      </w:r>
    </w:p>
    <w:p>
      <w:pPr>
        <w:ind w:left="9" w:right="477"/>
      </w:pPr>
      <w:r>
        <w:t xml:space="preserve">{ </w:t>
      </w:r>
    </w:p>
    <w:p>
      <w:pPr>
        <w:ind w:left="9" w:right="477"/>
      </w:pPr>
      <w:r>
        <w:t xml:space="preserve">  Blynk.virtualWrite(V5,tmp);  </w:t>
      </w:r>
    </w:p>
    <w:p>
      <w:pPr>
        <w:ind w:left="9" w:right="477"/>
      </w:pPr>
      <w:r>
        <w:t xml:space="preserve">  Blynk.virtualWrite(V6,hum); </w:t>
      </w:r>
    </w:p>
    <w:p>
      <w:pPr>
        <w:spacing w:after="244"/>
        <w:ind w:left="9" w:right="9146"/>
      </w:pPr>
      <w:r>
        <w:t xml:space="preserve">}  </w:t>
      </w:r>
    </w:p>
    <w:p>
      <w:pPr>
        <w:spacing w:after="16" w:line="259" w:lineRule="auto"/>
        <w:ind w:left="14" w:firstLine="0"/>
      </w:pPr>
      <w:r>
        <w:rPr>
          <w:color w:val="0000FF"/>
        </w:rPr>
        <w:t>void</w:t>
      </w:r>
      <w:r>
        <w:t xml:space="preserve"> </w:t>
      </w:r>
      <w:r>
        <w:rPr>
          <w:color w:val="5E6D03"/>
        </w:rPr>
        <w:t>setup</w:t>
      </w:r>
      <w:r>
        <w:t xml:space="preserve">() </w:t>
      </w:r>
    </w:p>
    <w:p>
      <w:pPr>
        <w:ind w:left="9" w:right="477"/>
      </w:pPr>
      <w:r>
        <w:t xml:space="preserve">{ </w:t>
      </w:r>
    </w:p>
    <w:p>
      <w:pPr>
        <w:spacing w:after="14" w:line="259" w:lineRule="auto"/>
        <w:ind w:left="14" w:firstLine="0"/>
      </w:pPr>
      <w:r>
        <w:t xml:space="preserve"> </w:t>
      </w:r>
    </w:p>
    <w:p>
      <w:pPr>
        <w:spacing w:after="16" w:line="259" w:lineRule="auto"/>
        <w:ind w:left="14" w:firstLine="0"/>
      </w:pPr>
      <w: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658"/>
        </w:rPr>
        <w:t>115200</w:t>
      </w:r>
      <w:r>
        <w:t xml:space="preserve">); </w:t>
      </w:r>
    </w:p>
    <w:p>
      <w:pPr>
        <w:ind w:left="9" w:right="477"/>
      </w:pPr>
      <w:r>
        <w:t xml:space="preserve"> Blynk.</w:t>
      </w:r>
      <w:r>
        <w:rPr>
          <w:color w:val="E97366"/>
        </w:rPr>
        <w:t>begin</w:t>
      </w:r>
      <w:r>
        <w:t xml:space="preserve">(auth, ssid, pass); </w:t>
      </w:r>
    </w:p>
    <w:p>
      <w:pPr>
        <w:ind w:left="9" w:right="5685"/>
      </w:pPr>
      <w:r>
        <w:t xml:space="preserve"> </w:t>
      </w:r>
      <w:r>
        <w:rPr>
          <w:color w:val="E97366"/>
        </w:rPr>
        <w:t>pinMode</w:t>
      </w:r>
      <w:r>
        <w:t>(</w:t>
      </w:r>
      <w:r>
        <w:rPr>
          <w:color w:val="098658"/>
        </w:rPr>
        <w:t>5</w:t>
      </w:r>
      <w:r>
        <w:t xml:space="preserve">, </w:t>
      </w:r>
      <w:r>
        <w:rPr>
          <w:color w:val="00979C"/>
        </w:rPr>
        <w:t>OUTPUT</w:t>
      </w:r>
      <w:r>
        <w:t xml:space="preserve">); </w:t>
      </w:r>
      <w:r>
        <w:rPr>
          <w:color w:val="E97366"/>
        </w:rPr>
        <w:t>pinMode</w:t>
      </w:r>
      <w:r>
        <w:t>(</w:t>
      </w:r>
      <w:r>
        <w:rPr>
          <w:color w:val="098658"/>
        </w:rPr>
        <w:t>18</w:t>
      </w:r>
      <w:r>
        <w:t xml:space="preserve">, </w:t>
      </w:r>
      <w:r>
        <w:rPr>
          <w:color w:val="00979C"/>
        </w:rPr>
        <w:t>OUTPUT</w:t>
      </w:r>
      <w:r>
        <w:t xml:space="preserve">); </w:t>
      </w:r>
      <w:r>
        <w:rPr>
          <w:color w:val="E97366"/>
        </w:rPr>
        <w:t>pinMode</w:t>
      </w:r>
      <w:r>
        <w:t>(</w:t>
      </w:r>
      <w:r>
        <w:rPr>
          <w:color w:val="098658"/>
        </w:rPr>
        <w:t>19</w:t>
      </w:r>
      <w:r>
        <w:t xml:space="preserve">, </w:t>
      </w:r>
      <w:r>
        <w:rPr>
          <w:color w:val="00979C"/>
        </w:rPr>
        <w:t>OUTPUT</w:t>
      </w:r>
      <w:r>
        <w:t xml:space="preserve">); </w:t>
      </w:r>
      <w:r>
        <w:rPr>
          <w:color w:val="E97366"/>
        </w:rPr>
        <w:t>pinMode</w:t>
      </w:r>
      <w:r>
        <w:t>(</w:t>
      </w:r>
      <w:r>
        <w:rPr>
          <w:color w:val="098658"/>
        </w:rPr>
        <w:t>4</w:t>
      </w:r>
      <w:r>
        <w:t xml:space="preserve">, </w:t>
      </w:r>
      <w:r>
        <w:rPr>
          <w:color w:val="00979C"/>
        </w:rPr>
        <w:t>OUTPUT</w:t>
      </w:r>
      <w:r>
        <w:t xml:space="preserve">); </w:t>
      </w:r>
      <w:r>
        <w:rPr>
          <w:color w:val="E97366"/>
        </w:rPr>
        <w:t>pinMode</w:t>
      </w:r>
      <w:r>
        <w:t>(</w:t>
      </w:r>
      <w:r>
        <w:rPr>
          <w:color w:val="098658"/>
        </w:rPr>
        <w:t>23</w:t>
      </w:r>
      <w:r>
        <w:t>,</w:t>
      </w:r>
      <w:r>
        <w:rPr>
          <w:color w:val="00979C"/>
        </w:rPr>
        <w:t>INPUT</w:t>
      </w:r>
      <w:r>
        <w:t xml:space="preserve">);   </w:t>
      </w:r>
      <w:r>
        <w:rPr>
          <w:color w:val="E97366"/>
        </w:rPr>
        <w:t>pinMode</w:t>
      </w:r>
      <w:r>
        <w:t>(</w:t>
      </w:r>
      <w:r>
        <w:rPr>
          <w:color w:val="098658"/>
        </w:rPr>
        <w:t>2</w:t>
      </w:r>
      <w:r>
        <w:t>,</w:t>
      </w:r>
      <w:r>
        <w:rPr>
          <w:color w:val="00979C"/>
        </w:rPr>
        <w:t>OUTPUT</w:t>
      </w:r>
      <w:r>
        <w:t>);  temps.</w:t>
      </w:r>
      <w:r>
        <w:rPr>
          <w:color w:val="5E6D03"/>
        </w:rPr>
        <w:t>setup</w:t>
      </w:r>
      <w:r>
        <w:t xml:space="preserve">(t, DHTesp::DHT22); </w:t>
      </w:r>
      <w:r>
        <w:rPr>
          <w:color w:val="E97366"/>
        </w:rPr>
        <w:t>pinMode</w:t>
      </w:r>
      <w:r>
        <w:t xml:space="preserve">(ledPin, </w:t>
      </w:r>
      <w:r>
        <w:rPr>
          <w:color w:val="00979C"/>
        </w:rPr>
        <w:t>OUTPUT</w:t>
      </w:r>
      <w:r>
        <w:t xml:space="preserve">);       </w:t>
      </w:r>
      <w:r>
        <w:rPr>
          <w:color w:val="E97366"/>
        </w:rPr>
        <w:t>pinMode</w:t>
      </w:r>
      <w:r>
        <w:t xml:space="preserve">(inputPin, </w:t>
      </w:r>
      <w:r>
        <w:rPr>
          <w:color w:val="00979C"/>
        </w:rPr>
        <w:t>INPUT_PULLUP</w:t>
      </w:r>
      <w:r>
        <w:t xml:space="preserve">); </w:t>
      </w:r>
    </w:p>
    <w:p>
      <w:pPr>
        <w:spacing w:after="238" w:line="276" w:lineRule="auto"/>
        <w:ind w:left="9" w:right="6837"/>
      </w:pPr>
      <w:r>
        <w:t xml:space="preserve"> lcd.init(); lcd.backlight(); 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5</w:t>
      </w:r>
      <w:r>
        <w:t xml:space="preserve">, </w:t>
      </w:r>
      <w:r>
        <w:rPr>
          <w:color w:val="00979C"/>
        </w:rPr>
        <w:t>LOW</w:t>
      </w:r>
      <w:r>
        <w:t xml:space="preserve">);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18</w:t>
      </w:r>
      <w:r>
        <w:t xml:space="preserve">, </w:t>
      </w:r>
      <w:r>
        <w:rPr>
          <w:color w:val="00979C"/>
        </w:rPr>
        <w:t>LOW</w:t>
      </w:r>
      <w:r>
        <w:t xml:space="preserve">);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19</w:t>
      </w:r>
      <w:r>
        <w:t xml:space="preserve">, </w:t>
      </w:r>
      <w:r>
        <w:rPr>
          <w:color w:val="00979C"/>
        </w:rPr>
        <w:t>LOW</w:t>
      </w:r>
      <w:r>
        <w:t xml:space="preserve">);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21</w:t>
      </w:r>
      <w:r>
        <w:t xml:space="preserve">, </w:t>
      </w:r>
      <w:r>
        <w:rPr>
          <w:color w:val="00979C"/>
        </w:rPr>
        <w:t>LOW</w:t>
      </w:r>
      <w:r>
        <w:t xml:space="preserve">);  </w:t>
      </w:r>
    </w:p>
    <w:p>
      <w:pPr>
        <w:spacing w:after="247"/>
        <w:ind w:left="9" w:right="5455"/>
      </w:pPr>
      <w:r>
        <w:t>lcd.setCursor(</w:t>
      </w:r>
      <w:r>
        <w:rPr>
          <w:color w:val="098658"/>
        </w:rPr>
        <w:t>0</w:t>
      </w:r>
      <w:r>
        <w:t>,</w:t>
      </w:r>
      <w:r>
        <w:rPr>
          <w:color w:val="098658"/>
        </w:rPr>
        <w:t>0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"CircuitDesignContest"</w:t>
      </w:r>
      <w:r>
        <w:t>); lcd.setCursor(</w:t>
      </w:r>
      <w:r>
        <w:rPr>
          <w:color w:val="098658"/>
        </w:rPr>
        <w:t>8</w:t>
      </w:r>
      <w:r>
        <w:t>,</w:t>
      </w:r>
      <w:r>
        <w:rPr>
          <w:color w:val="098658"/>
        </w:rPr>
        <w:t>1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"2022"</w:t>
      </w:r>
      <w:r>
        <w:t>); lcd.setCursor(</w:t>
      </w:r>
      <w:r>
        <w:rPr>
          <w:color w:val="098658"/>
        </w:rPr>
        <w:t>0</w:t>
      </w:r>
      <w:r>
        <w:t>,</w:t>
      </w:r>
      <w:r>
        <w:rPr>
          <w:color w:val="098658"/>
        </w:rPr>
        <w:t>2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"--------------------"</w:t>
      </w:r>
      <w:r>
        <w:t>); lcd.setCursor(</w:t>
      </w:r>
      <w:r>
        <w:rPr>
          <w:color w:val="098658"/>
        </w:rPr>
        <w:t>9</w:t>
      </w:r>
      <w:r>
        <w:t>,</w:t>
      </w:r>
      <w:r>
        <w:rPr>
          <w:color w:val="098658"/>
        </w:rPr>
        <w:t>3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"- eDiYLaBs"</w:t>
      </w:r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3000</w:t>
      </w:r>
      <w:r>
        <w:t>); lcd.clear(); lcd.createChar(</w:t>
      </w:r>
      <w:r>
        <w:rPr>
          <w:color w:val="098658"/>
        </w:rPr>
        <w:t>6</w:t>
      </w:r>
      <w:r>
        <w:t>, Lck); lcd.createChar(</w:t>
      </w:r>
      <w:r>
        <w:rPr>
          <w:color w:val="098658"/>
        </w:rPr>
        <w:t>1</w:t>
      </w:r>
      <w:r>
        <w:t>,house1); lcd.createChar(</w:t>
      </w:r>
      <w:r>
        <w:rPr>
          <w:color w:val="098658"/>
        </w:rPr>
        <w:t>2</w:t>
      </w:r>
      <w:r>
        <w:t>,house2); lcd.createChar(</w:t>
      </w:r>
      <w:r>
        <w:rPr>
          <w:color w:val="098658"/>
        </w:rPr>
        <w:t>3</w:t>
      </w:r>
      <w:r>
        <w:t>,house3); lcd.createChar(</w:t>
      </w:r>
      <w:r>
        <w:rPr>
          <w:color w:val="098658"/>
        </w:rPr>
        <w:t>4</w:t>
      </w:r>
      <w:r>
        <w:t>,house4); lcd.setCursor(</w:t>
      </w:r>
      <w:r>
        <w:rPr>
          <w:color w:val="098658"/>
        </w:rPr>
        <w:t>1</w:t>
      </w:r>
      <w:r>
        <w:t>,</w:t>
      </w:r>
      <w:r>
        <w:rPr>
          <w:color w:val="098658"/>
        </w:rPr>
        <w:t>2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1</w:t>
      </w:r>
      <w:r>
        <w:t>); lcd.setCursor(</w:t>
      </w:r>
      <w:r>
        <w:rPr>
          <w:color w:val="098658"/>
        </w:rPr>
        <w:t>1</w:t>
      </w:r>
      <w:r>
        <w:t>,</w:t>
      </w:r>
      <w:r>
        <w:rPr>
          <w:color w:val="098658"/>
        </w:rPr>
        <w:t>3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2</w:t>
      </w:r>
      <w:r>
        <w:t>); lcd.setCursor(</w:t>
      </w:r>
      <w:r>
        <w:rPr>
          <w:color w:val="098658"/>
        </w:rPr>
        <w:t>2</w:t>
      </w:r>
      <w:r>
        <w:t>,</w:t>
      </w:r>
      <w:r>
        <w:rPr>
          <w:color w:val="098658"/>
        </w:rPr>
        <w:t>2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3</w:t>
      </w:r>
      <w:r>
        <w:t>); lcd.setCursor(</w:t>
      </w:r>
      <w:r>
        <w:rPr>
          <w:color w:val="098658"/>
        </w:rPr>
        <w:t>2</w:t>
      </w:r>
      <w:r>
        <w:t>,</w:t>
      </w:r>
      <w:r>
        <w:rPr>
          <w:color w:val="098658"/>
        </w:rPr>
        <w:t>3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4</w:t>
      </w:r>
      <w:r>
        <w:t>);  lcd.setCursor(</w:t>
      </w:r>
      <w:r>
        <w:rPr>
          <w:color w:val="098658"/>
        </w:rPr>
        <w:t>17</w:t>
      </w:r>
      <w:r>
        <w:t>,</w:t>
      </w:r>
      <w:r>
        <w:rPr>
          <w:color w:val="098658"/>
        </w:rPr>
        <w:t>2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1</w:t>
      </w:r>
      <w:r>
        <w:t>); lcd.setCursor(</w:t>
      </w:r>
      <w:r>
        <w:rPr>
          <w:color w:val="098658"/>
        </w:rPr>
        <w:t>17</w:t>
      </w:r>
      <w:r>
        <w:t>,</w:t>
      </w:r>
      <w:r>
        <w:rPr>
          <w:color w:val="098658"/>
        </w:rPr>
        <w:t>3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2</w:t>
      </w:r>
      <w:r>
        <w:t>); lcd.setCursor(</w:t>
      </w:r>
      <w:r>
        <w:rPr>
          <w:color w:val="098658"/>
        </w:rPr>
        <w:t>18</w:t>
      </w:r>
      <w:r>
        <w:t>,</w:t>
      </w:r>
      <w:r>
        <w:rPr>
          <w:color w:val="098658"/>
        </w:rPr>
        <w:t>2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3</w:t>
      </w:r>
      <w:r>
        <w:t>); lcd.setCursor(</w:t>
      </w:r>
      <w:r>
        <w:rPr>
          <w:color w:val="098658"/>
        </w:rPr>
        <w:t>18</w:t>
      </w:r>
      <w:r>
        <w:t>,</w:t>
      </w:r>
      <w:r>
        <w:rPr>
          <w:color w:val="098658"/>
        </w:rPr>
        <w:t>3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4</w:t>
      </w:r>
      <w:r>
        <w:t xml:space="preserve">);  </w:t>
      </w:r>
    </w:p>
    <w:p>
      <w:pPr>
        <w:ind w:left="9" w:right="5570"/>
      </w:pPr>
      <w:r>
        <w:t>lcd.setCursor(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>);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6</w:t>
      </w:r>
      <w:r>
        <w:t>); lcd.setCursor(</w:t>
      </w:r>
      <w:r>
        <w:rPr>
          <w:color w:val="098658"/>
        </w:rPr>
        <w:t>9</w:t>
      </w:r>
      <w:r>
        <w:t>,</w:t>
      </w:r>
      <w:r>
        <w:rPr>
          <w:color w:val="098658"/>
        </w:rPr>
        <w:t>0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"connected-"</w:t>
      </w:r>
      <w:r>
        <w:t>); lcd.setCursor(</w:t>
      </w:r>
      <w:r>
        <w:rPr>
          <w:color w:val="098658"/>
        </w:rPr>
        <w:t>2</w:t>
      </w:r>
      <w:r>
        <w:t>,</w:t>
      </w:r>
      <w:r>
        <w:rPr>
          <w:color w:val="098658"/>
        </w:rPr>
        <w:t>1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"HOME AUTOMATION"</w:t>
      </w:r>
      <w:r>
        <w:t>); lcd.setCursor(</w:t>
      </w:r>
      <w:r>
        <w:rPr>
          <w:color w:val="098658"/>
        </w:rPr>
        <w:t>6</w:t>
      </w:r>
      <w:r>
        <w:t>,</w:t>
      </w:r>
      <w:r>
        <w:rPr>
          <w:color w:val="098658"/>
        </w:rPr>
        <w:t>2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"USING IOT"</w:t>
      </w:r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3000</w:t>
      </w:r>
      <w:r>
        <w:t xml:space="preserve">); </w:t>
      </w:r>
    </w:p>
    <w:p>
      <w:pPr>
        <w:spacing w:after="16" w:line="259" w:lineRule="auto"/>
        <w:ind w:left="14" w:firstLine="0"/>
      </w:pPr>
      <w:r>
        <w:t xml:space="preserve">  </w:t>
      </w:r>
    </w:p>
    <w:p>
      <w:pPr>
        <w:ind w:left="9" w:right="2681"/>
      </w:pPr>
      <w:r>
        <w:t>Blynk.virtualWrite(V7, pirState); timer.setInterval(</w:t>
      </w:r>
      <w:r>
        <w:rPr>
          <w:color w:val="098658"/>
        </w:rPr>
        <w:t>1000L</w:t>
      </w:r>
      <w:r>
        <w:t xml:space="preserve">, myTimer);  </w:t>
      </w:r>
    </w:p>
    <w:p>
      <w:pPr>
        <w:spacing w:after="14" w:line="259" w:lineRule="auto"/>
        <w:ind w:left="14" w:firstLine="0"/>
      </w:pPr>
      <w:r>
        <w:t xml:space="preserve"> </w:t>
      </w:r>
    </w:p>
    <w:p>
      <w:pPr>
        <w:spacing w:after="247"/>
        <w:ind w:left="9" w:right="9146"/>
      </w:pPr>
      <w:r>
        <w:t xml:space="preserve">}  </w:t>
      </w:r>
    </w:p>
    <w:p>
      <w:pPr>
        <w:ind w:left="9" w:right="6722"/>
      </w:pPr>
      <w:r>
        <w:rPr>
          <w:color w:val="0000FF"/>
        </w:rPr>
        <w:t>void</w:t>
      </w:r>
      <w:r>
        <w:t xml:space="preserve"> </w:t>
      </w:r>
      <w:r>
        <w:rPr>
          <w:color w:val="5E6D03"/>
        </w:rPr>
        <w:t>loop</w:t>
      </w:r>
      <w:r>
        <w:t xml:space="preserve">() {  Blynk.run();  timer.run();   val = </w:t>
      </w:r>
      <w:r>
        <w:rPr>
          <w:color w:val="E97366"/>
        </w:rPr>
        <w:t>digitalRead</w:t>
      </w:r>
      <w:r>
        <w:t>(</w:t>
      </w:r>
      <w:r>
        <w:rPr>
          <w:color w:val="098658"/>
        </w:rPr>
        <w:t>23</w:t>
      </w:r>
      <w:r>
        <w:t xml:space="preserve">);     </w:t>
      </w:r>
      <w:r>
        <w:rPr>
          <w:color w:val="0000FF"/>
        </w:rPr>
        <w:t>if</w:t>
      </w:r>
      <w:r>
        <w:t xml:space="preserve">(val == </w:t>
      </w:r>
      <w:r>
        <w:rPr>
          <w:color w:val="098658"/>
        </w:rPr>
        <w:t>1</w:t>
      </w:r>
      <w:r>
        <w:t xml:space="preserve">)   </w:t>
      </w:r>
    </w:p>
    <w:p>
      <w:pPr>
        <w:ind w:left="9" w:right="477"/>
      </w:pPr>
      <w:r>
        <w:t xml:space="preserve">  {   </w:t>
      </w:r>
    </w:p>
    <w:p>
      <w:pPr>
        <w:spacing w:after="283" w:line="276" w:lineRule="auto"/>
        <w:ind w:left="245" w:right="6360" w:firstLine="115"/>
      </w:pPr>
      <w:r>
        <w:rPr>
          <w:color w:val="E97366"/>
        </w:rPr>
        <w:t>digitalWrite</w:t>
      </w:r>
      <w:r>
        <w:t>(</w:t>
      </w:r>
      <w:r>
        <w:rPr>
          <w:color w:val="098658"/>
        </w:rPr>
        <w:t>2</w:t>
      </w:r>
      <w:r>
        <w:t xml:space="preserve">,va5);     }  </w:t>
      </w:r>
    </w:p>
    <w:p>
      <w:pPr>
        <w:spacing w:after="0" w:line="276" w:lineRule="auto"/>
        <w:ind w:left="9" w:right="6360"/>
      </w:pPr>
      <w:r>
        <w:rPr>
          <w:color w:val="0000FF"/>
        </w:rPr>
        <w:t>else</w:t>
      </w:r>
      <w:r>
        <w:t xml:space="preserve">{       </w:t>
      </w:r>
      <w:r>
        <w:rPr>
          <w:color w:val="E97366"/>
        </w:rPr>
        <w:t>digitalWrite</w:t>
      </w:r>
      <w:r>
        <w:t>(</w:t>
      </w:r>
      <w:r>
        <w:rPr>
          <w:color w:val="098658"/>
        </w:rPr>
        <w:t>2</w:t>
      </w:r>
      <w:r>
        <w:t>,</w:t>
      </w:r>
      <w:r>
        <w:rPr>
          <w:color w:val="00979C"/>
        </w:rPr>
        <w:t>LOW</w:t>
      </w:r>
      <w:r>
        <w:t xml:space="preserve">);   </w:t>
      </w:r>
    </w:p>
    <w:p>
      <w:pPr>
        <w:ind w:left="9" w:right="477"/>
      </w:pPr>
      <w:r>
        <w:t xml:space="preserve">} </w:t>
      </w:r>
    </w:p>
    <w:p>
      <w:pPr>
        <w:spacing w:after="16" w:line="259" w:lineRule="auto"/>
        <w:ind w:left="14" w:firstLine="0"/>
      </w:pPr>
      <w:r>
        <w:t xml:space="preserve"> </w:t>
      </w:r>
    </w:p>
    <w:p>
      <w:pPr>
        <w:ind w:left="9" w:right="3841"/>
      </w:pPr>
      <w:r>
        <w:t xml:space="preserve">TempAndHumidity  x = temps.getTempAndHumidity(); tmp = x.temperature ; hum = x.humidity ; </w:t>
      </w:r>
    </w:p>
    <w:p>
      <w:pPr>
        <w:ind w:left="9" w:right="5107"/>
      </w:pPr>
      <w:r>
        <w:t xml:space="preserve">   v = </w:t>
      </w:r>
      <w:r>
        <w:rPr>
          <w:color w:val="E97366"/>
        </w:rPr>
        <w:t>digitalRead</w:t>
      </w:r>
      <w:r>
        <w:t xml:space="preserve">(inputPin);    </w:t>
      </w:r>
      <w:r>
        <w:rPr>
          <w:color w:val="0000FF"/>
        </w:rPr>
        <w:t>if</w:t>
      </w:r>
      <w:r>
        <w:t xml:space="preserve"> (v == </w:t>
      </w:r>
      <w:r>
        <w:rPr>
          <w:color w:val="00979C"/>
        </w:rPr>
        <w:t>HIGH</w:t>
      </w:r>
      <w:r>
        <w:t xml:space="preserve">) {      </w:t>
      </w:r>
      <w:r>
        <w:rPr>
          <w:color w:val="0000FF"/>
        </w:rPr>
        <w:t>if</w:t>
      </w:r>
      <w:r>
        <w:t xml:space="preserve"> (k == </w:t>
      </w:r>
      <w:r>
        <w:rPr>
          <w:color w:val="098658"/>
        </w:rPr>
        <w:t>1</w:t>
      </w:r>
      <w:r>
        <w:t xml:space="preserve">)   {           </w:t>
      </w:r>
      <w:r>
        <w:rPr>
          <w:color w:val="E97366"/>
        </w:rPr>
        <w:t>digitalWrite</w:t>
      </w:r>
      <w:r>
        <w:t xml:space="preserve">(ledPin, </w:t>
      </w:r>
      <w:r>
        <w:rPr>
          <w:color w:val="00979C"/>
        </w:rPr>
        <w:t>LOW</w:t>
      </w:r>
      <w:r>
        <w:t xml:space="preserve">);             k = </w:t>
      </w:r>
      <w:r>
        <w:rPr>
          <w:color w:val="098658"/>
        </w:rPr>
        <w:t>0</w:t>
      </w:r>
      <w:r>
        <w:t xml:space="preserve"> ;           ge = </w:t>
      </w:r>
      <w:r>
        <w:rPr>
          <w:color w:val="098658"/>
        </w:rPr>
        <w:t>0</w:t>
      </w:r>
      <w:r>
        <w:t xml:space="preserve">;     }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(k == </w:t>
      </w:r>
      <w:r>
        <w:rPr>
          <w:color w:val="098658"/>
        </w:rPr>
        <w:t>0</w:t>
      </w:r>
      <w:r>
        <w:t xml:space="preserve">)   {           </w:t>
      </w:r>
      <w:r>
        <w:rPr>
          <w:color w:val="E97366"/>
        </w:rPr>
        <w:t>digitalWrite</w:t>
      </w:r>
      <w:r>
        <w:t xml:space="preserve">(ledPin, </w:t>
      </w:r>
      <w:r>
        <w:rPr>
          <w:color w:val="00979C"/>
        </w:rPr>
        <w:t>HIGH</w:t>
      </w:r>
      <w:r>
        <w:t xml:space="preserve">);           k = </w:t>
      </w:r>
      <w:r>
        <w:rPr>
          <w:color w:val="098658"/>
        </w:rPr>
        <w:t>1</w:t>
      </w:r>
      <w:r>
        <w:t xml:space="preserve">;            ge = </w:t>
      </w:r>
      <w:r>
        <w:rPr>
          <w:color w:val="098658"/>
        </w:rPr>
        <w:t>1</w:t>
      </w:r>
      <w:r>
        <w:t xml:space="preserve">; </w:t>
      </w:r>
    </w:p>
    <w:p>
      <w:pPr>
        <w:ind w:left="9" w:right="477"/>
      </w:pPr>
      <w:r>
        <w:t xml:space="preserve">    }        </w:t>
      </w:r>
    </w:p>
    <w:p>
      <w:pPr>
        <w:spacing w:after="247"/>
        <w:ind w:left="9" w:right="8916"/>
      </w:pPr>
      <w:r>
        <w:t xml:space="preserve">  }  </w:t>
      </w:r>
    </w:p>
    <w:p>
      <w:pPr>
        <w:ind w:left="9" w:right="6376"/>
      </w:pPr>
      <w:r>
        <w:t xml:space="preserve">  </w:t>
      </w:r>
      <w:r>
        <w:rPr>
          <w:color w:val="0000FF"/>
        </w:rPr>
        <w:t>if</w:t>
      </w:r>
      <w:r>
        <w:t xml:space="preserve"> (va1 == </w:t>
      </w:r>
      <w:r>
        <w:rPr>
          <w:color w:val="098658"/>
        </w:rPr>
        <w:t>1</w:t>
      </w:r>
      <w:r>
        <w:t>){    lcd.clear();     lcd.setCursor(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>); 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6</w:t>
      </w:r>
      <w:r>
        <w:t>);   lcd.setCursor(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1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"SW_1=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>{      lcd.clear();       lcd.setCursor(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>); 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6</w:t>
      </w:r>
      <w:r>
        <w:t>);       lcd.setCursor(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1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"SW_1=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"OFF"</w:t>
      </w:r>
      <w:r>
        <w:t xml:space="preserve">);   }        </w:t>
      </w:r>
      <w:r>
        <w:rPr>
          <w:color w:val="0000FF"/>
        </w:rPr>
        <w:t>if</w:t>
      </w:r>
      <w:r>
        <w:t xml:space="preserve"> (va2 == </w:t>
      </w:r>
      <w:r>
        <w:rPr>
          <w:color w:val="098658"/>
        </w:rPr>
        <w:t>1</w:t>
      </w:r>
      <w:r>
        <w:t xml:space="preserve">){ </w:t>
      </w:r>
    </w:p>
    <w:p>
      <w:pPr>
        <w:ind w:left="9" w:right="6722"/>
      </w:pPr>
      <w:r>
        <w:t xml:space="preserve">          lcd.setCursor(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1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"SW_2=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"ON "</w:t>
      </w:r>
      <w:r>
        <w:t xml:space="preserve">); </w:t>
      </w:r>
    </w:p>
    <w:p>
      <w:pPr>
        <w:ind w:left="9" w:right="477"/>
      </w:pPr>
      <w:r>
        <w:t xml:space="preserve">  } </w:t>
      </w:r>
    </w:p>
    <w:p>
      <w:pPr>
        <w:ind w:left="-1" w:right="6261" w:firstLine="230"/>
      </w:pPr>
      <w:r>
        <w:rPr>
          <w:color w:val="0000FF"/>
        </w:rPr>
        <w:t>else</w:t>
      </w:r>
      <w:r>
        <w:t>{     lcd.setCursor(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1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"SW_2= "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"OFF"</w:t>
      </w:r>
      <w:r>
        <w:t xml:space="preserve">); }      </w:t>
      </w:r>
      <w:r>
        <w:rPr>
          <w:color w:val="0000FF"/>
        </w:rPr>
        <w:t>if</w:t>
      </w:r>
      <w:r>
        <w:t xml:space="preserve"> (va3 == </w:t>
      </w:r>
      <w:r>
        <w:rPr>
          <w:color w:val="098658"/>
        </w:rPr>
        <w:t>1</w:t>
      </w:r>
      <w:r>
        <w:t>){       lcd.setCursor(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"SW_3=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>{            lcd.setCursor(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"SW_3=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"OFF"</w:t>
      </w:r>
      <w:r>
        <w:t xml:space="preserve">);   }        </w:t>
      </w:r>
      <w:r>
        <w:rPr>
          <w:color w:val="0000FF"/>
        </w:rPr>
        <w:t>if</w:t>
      </w:r>
      <w:r>
        <w:t xml:space="preserve"> (va4 == </w:t>
      </w:r>
      <w:r>
        <w:rPr>
          <w:color w:val="098658"/>
        </w:rPr>
        <w:t>1</w:t>
      </w:r>
      <w:r>
        <w:t>){        lcd.setCursor(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"SW_4=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>{            lcd.setCursor(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"SW_4=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"OFF"</w:t>
      </w:r>
      <w:r>
        <w:t xml:space="preserve">);   }          </w:t>
      </w:r>
      <w:r>
        <w:rPr>
          <w:color w:val="0000FF"/>
        </w:rPr>
        <w:t>if</w:t>
      </w:r>
      <w:r>
        <w:t xml:space="preserve"> (va5 == </w:t>
      </w:r>
      <w:r>
        <w:rPr>
          <w:color w:val="098658"/>
        </w:rPr>
        <w:t>1</w:t>
      </w:r>
      <w:r>
        <w:t>){        lcd.setCursor(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3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"OD_L=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>{            lcd.setCursor(</w:t>
      </w:r>
      <w:r>
        <w:rPr>
          <w:color w:val="098658"/>
        </w:rPr>
        <w:t>0</w:t>
      </w:r>
      <w:r>
        <w:t xml:space="preserve">, </w:t>
      </w:r>
      <w:r>
        <w:rPr>
          <w:color w:val="098658"/>
        </w:rPr>
        <w:t>3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"OD_L=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"OFF"</w:t>
      </w:r>
      <w:r>
        <w:t xml:space="preserve">);   }         </w:t>
      </w:r>
      <w:r>
        <w:rPr>
          <w:color w:val="0000FF"/>
        </w:rPr>
        <w:t>if</w:t>
      </w:r>
      <w:r>
        <w:t xml:space="preserve"> (ge == </w:t>
      </w:r>
      <w:r>
        <w:rPr>
          <w:color w:val="098658"/>
        </w:rPr>
        <w:t>1</w:t>
      </w:r>
      <w:r>
        <w:t>){        lcd.setCursor(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3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"WR_L= "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"ON "</w:t>
      </w:r>
      <w:r>
        <w:t xml:space="preserve">);   }   </w:t>
      </w:r>
      <w:r>
        <w:rPr>
          <w:color w:val="0000FF"/>
        </w:rPr>
        <w:t>else</w:t>
      </w:r>
      <w:r>
        <w:t xml:space="preserve">{ </w:t>
      </w:r>
    </w:p>
    <w:p>
      <w:pPr>
        <w:ind w:left="-1" w:right="6031" w:firstLine="346"/>
      </w:pPr>
      <w:r>
        <w:t xml:space="preserve">      lcd.setCursor(</w:t>
      </w:r>
      <w:r>
        <w:rPr>
          <w:color w:val="098658"/>
        </w:rPr>
        <w:t>11</w:t>
      </w:r>
      <w:r>
        <w:t xml:space="preserve">, </w:t>
      </w:r>
      <w:r>
        <w:rPr>
          <w:color w:val="098658"/>
        </w:rPr>
        <w:t>3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"WR_L= "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"OFF"</w:t>
      </w:r>
      <w:r>
        <w:t xml:space="preserve">); }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1500</w:t>
      </w:r>
      <w:r>
        <w:t>);      lcd.clear();   lcd.createChar(</w:t>
      </w:r>
      <w:r>
        <w:rPr>
          <w:color w:val="098658"/>
        </w:rPr>
        <w:t>1</w:t>
      </w:r>
      <w:r>
        <w:t>,t1);   lcd.createChar(</w:t>
      </w:r>
      <w:r>
        <w:rPr>
          <w:color w:val="098658"/>
        </w:rPr>
        <w:t>2</w:t>
      </w:r>
      <w:r>
        <w:t>,t2);   lcd.createChar(</w:t>
      </w:r>
      <w:r>
        <w:rPr>
          <w:color w:val="098658"/>
        </w:rPr>
        <w:t>3</w:t>
      </w:r>
      <w:r>
        <w:t>,t3);   lcd.createChar(</w:t>
      </w:r>
      <w:r>
        <w:rPr>
          <w:color w:val="098658"/>
        </w:rPr>
        <w:t>4</w:t>
      </w:r>
      <w:r>
        <w:t>,t4);   lcd.createChar(</w:t>
      </w:r>
      <w:r>
        <w:rPr>
          <w:color w:val="098658"/>
        </w:rPr>
        <w:t>5</w:t>
      </w:r>
      <w:r>
        <w:t>, d);   lcd.createChar(</w:t>
      </w:r>
      <w:r>
        <w:rPr>
          <w:color w:val="098658"/>
        </w:rPr>
        <w:t>6</w:t>
      </w:r>
      <w:r>
        <w:t>, Lck);    lcd.setCursor(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>); 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6</w:t>
      </w:r>
      <w:r>
        <w:t>);   lcd.setCursor(</w:t>
      </w:r>
      <w:r>
        <w:rPr>
          <w:color w:val="098658"/>
        </w:rPr>
        <w:t>1</w:t>
      </w:r>
      <w:r>
        <w:t>,</w:t>
      </w:r>
      <w:r>
        <w:rPr>
          <w:color w:val="098658"/>
        </w:rPr>
        <w:t>1</w:t>
      </w:r>
      <w:r>
        <w:t>); 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1</w:t>
      </w:r>
      <w:r>
        <w:t>);   lcd.setCursor(</w:t>
      </w:r>
      <w:r>
        <w:rPr>
          <w:color w:val="098658"/>
        </w:rPr>
        <w:t>1</w:t>
      </w:r>
      <w:r>
        <w:t>,</w:t>
      </w:r>
      <w:r>
        <w:rPr>
          <w:color w:val="098658"/>
        </w:rPr>
        <w:t>2</w:t>
      </w:r>
      <w:r>
        <w:t>); 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2</w:t>
      </w:r>
      <w:r>
        <w:t>);   lcd.setCursor(</w:t>
      </w:r>
      <w:r>
        <w:rPr>
          <w:color w:val="098658"/>
        </w:rPr>
        <w:t>2</w:t>
      </w:r>
      <w:r>
        <w:t>,</w:t>
      </w:r>
      <w:r>
        <w:rPr>
          <w:color w:val="098658"/>
        </w:rPr>
        <w:t>1</w:t>
      </w:r>
      <w:r>
        <w:t>); 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3</w:t>
      </w:r>
      <w:r>
        <w:t>);   lcd.setCursor(</w:t>
      </w:r>
      <w:r>
        <w:rPr>
          <w:color w:val="098658"/>
        </w:rPr>
        <w:t>2</w:t>
      </w:r>
      <w:r>
        <w:t>,</w:t>
      </w:r>
      <w:r>
        <w:rPr>
          <w:color w:val="098658"/>
        </w:rPr>
        <w:t>2</w:t>
      </w:r>
      <w:r>
        <w:t>); 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4</w:t>
      </w:r>
      <w:r>
        <w:t>);   lcd.setCursor(</w:t>
      </w:r>
      <w:r>
        <w:rPr>
          <w:color w:val="098658"/>
        </w:rPr>
        <w:t>4</w:t>
      </w:r>
      <w:r>
        <w:t>,</w:t>
      </w:r>
      <w:r>
        <w:rPr>
          <w:color w:val="098658"/>
        </w:rPr>
        <w:t>1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"Temperature :"</w:t>
      </w:r>
      <w:r>
        <w:t>);   lcd.setCursor(</w:t>
      </w:r>
      <w:r>
        <w:rPr>
          <w:color w:val="098658"/>
        </w:rPr>
        <w:t>7</w:t>
      </w:r>
      <w:r>
        <w:t>,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print</w:t>
      </w:r>
      <w:r>
        <w:t>(tmp);   lcd.setCursor(</w:t>
      </w:r>
      <w:r>
        <w:rPr>
          <w:color w:val="098658"/>
        </w:rPr>
        <w:t>11</w:t>
      </w:r>
      <w:r>
        <w:t>,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5</w:t>
      </w:r>
      <w:r>
        <w:t>);   lcd.setCursor(</w:t>
      </w:r>
      <w:r>
        <w:rPr>
          <w:color w:val="098658"/>
        </w:rPr>
        <w:t>12</w:t>
      </w:r>
      <w:r>
        <w:t>,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"C"</w:t>
      </w:r>
      <w:r>
        <w:t xml:space="preserve">);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750</w:t>
      </w:r>
      <w:r>
        <w:t>);   lcd.clear();    lcd.createChar(</w:t>
      </w:r>
      <w:r>
        <w:rPr>
          <w:color w:val="098658"/>
        </w:rPr>
        <w:t>1</w:t>
      </w:r>
      <w:r>
        <w:t>,hum1);   lcd.createChar(</w:t>
      </w:r>
      <w:r>
        <w:rPr>
          <w:color w:val="098658"/>
        </w:rPr>
        <w:t>2</w:t>
      </w:r>
      <w:r>
        <w:t>,hum2);   lcd.createChar(</w:t>
      </w:r>
      <w:r>
        <w:rPr>
          <w:color w:val="098658"/>
        </w:rPr>
        <w:t>3</w:t>
      </w:r>
      <w:r>
        <w:t>,hum3);   lcd.createChar(</w:t>
      </w:r>
      <w:r>
        <w:rPr>
          <w:color w:val="098658"/>
        </w:rPr>
        <w:t>4</w:t>
      </w:r>
      <w:r>
        <w:t>,hum4);      lcd.setCursor(</w:t>
      </w:r>
      <w:r>
        <w:rPr>
          <w:color w:val="098658"/>
        </w:rPr>
        <w:t>19</w:t>
      </w:r>
      <w:r>
        <w:t>,</w:t>
      </w:r>
      <w:r>
        <w:rPr>
          <w:color w:val="098658"/>
        </w:rPr>
        <w:t>0</w:t>
      </w:r>
      <w:r>
        <w:t>); 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6</w:t>
      </w:r>
      <w:r>
        <w:t>);   lcd.setCursor(</w:t>
      </w:r>
      <w:r>
        <w:rPr>
          <w:color w:val="098658"/>
        </w:rPr>
        <w:t>3</w:t>
      </w:r>
      <w:r>
        <w:t>,</w:t>
      </w:r>
      <w:r>
        <w:rPr>
          <w:color w:val="098658"/>
        </w:rPr>
        <w:t>1</w:t>
      </w:r>
      <w:r>
        <w:t>);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1</w:t>
      </w:r>
      <w:r>
        <w:t>);   lcd.setCursor(</w:t>
      </w:r>
      <w:r>
        <w:rPr>
          <w:color w:val="098658"/>
        </w:rPr>
        <w:t>3</w:t>
      </w:r>
      <w:r>
        <w:t>,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2</w:t>
      </w:r>
      <w:r>
        <w:t>); lcd.setCursor(</w:t>
      </w:r>
      <w:r>
        <w:rPr>
          <w:color w:val="098658"/>
        </w:rPr>
        <w:t>4</w:t>
      </w:r>
      <w:r>
        <w:t>,</w:t>
      </w:r>
      <w:r>
        <w:rPr>
          <w:color w:val="098658"/>
        </w:rPr>
        <w:t>1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3</w:t>
      </w:r>
      <w:r>
        <w:t>); lcd.setCursor(</w:t>
      </w:r>
      <w:r>
        <w:rPr>
          <w:color w:val="098658"/>
        </w:rPr>
        <w:t>4</w:t>
      </w:r>
      <w:r>
        <w:t>,</w:t>
      </w:r>
      <w:r>
        <w:rPr>
          <w:color w:val="098658"/>
        </w:rPr>
        <w:t>2</w:t>
      </w:r>
      <w:r>
        <w:t>); lcd.</w:t>
      </w:r>
      <w:r>
        <w:rPr>
          <w:color w:val="E97366"/>
        </w:rPr>
        <w:t>write</w:t>
      </w:r>
      <w:r>
        <w:t>(</w:t>
      </w:r>
      <w:r>
        <w:rPr>
          <w:color w:val="098658"/>
        </w:rPr>
        <w:t>4</w:t>
      </w:r>
      <w:r>
        <w:t>); lcd.setCursor(</w:t>
      </w:r>
      <w:r>
        <w:rPr>
          <w:color w:val="098658"/>
        </w:rPr>
        <w:t>6</w:t>
      </w:r>
      <w:r>
        <w:t>,</w:t>
      </w:r>
      <w:r>
        <w:rPr>
          <w:color w:val="098658"/>
        </w:rPr>
        <w:t>1</w:t>
      </w:r>
      <w:r>
        <w:t>);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"Humidity :"</w:t>
      </w:r>
      <w:r>
        <w:t xml:space="preserve">); </w:t>
      </w:r>
    </w:p>
    <w:p>
      <w:pPr>
        <w:spacing w:after="248"/>
        <w:ind w:left="9" w:right="6837"/>
      </w:pPr>
      <w:r>
        <w:t xml:space="preserve">  lcd.setCursor(</w:t>
      </w:r>
      <w:r>
        <w:rPr>
          <w:color w:val="098658"/>
        </w:rPr>
        <w:t>7</w:t>
      </w:r>
      <w:r>
        <w:t>,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print</w:t>
      </w:r>
      <w:r>
        <w:t>(hum);   lcd.setCursor(</w:t>
      </w:r>
      <w:r>
        <w:rPr>
          <w:color w:val="098658"/>
        </w:rPr>
        <w:t>12</w:t>
      </w:r>
      <w:r>
        <w:t>,</w:t>
      </w:r>
      <w:r>
        <w:rPr>
          <w:color w:val="098658"/>
        </w:rPr>
        <w:t>2</w:t>
      </w:r>
      <w:r>
        <w:t>);   lcd.</w:t>
      </w:r>
      <w:r>
        <w:rPr>
          <w:color w:val="E97366"/>
        </w:rPr>
        <w:t>print</w:t>
      </w:r>
      <w:r>
        <w:t>(</w:t>
      </w:r>
      <w:r>
        <w:rPr>
          <w:color w:val="A31515"/>
        </w:rPr>
        <w:t>"%"</w:t>
      </w:r>
      <w:r>
        <w:t xml:space="preserve">);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750</w:t>
      </w:r>
      <w:r>
        <w:t xml:space="preserve">);  </w:t>
      </w:r>
    </w:p>
    <w:p>
      <w:pPr>
        <w:spacing w:after="144"/>
        <w:ind w:left="9" w:right="477"/>
      </w:pPr>
      <w:r>
        <w:t xml:space="preserve">} </w:t>
      </w:r>
    </w:p>
    <w:p>
      <w:pPr>
        <w:spacing w:after="197" w:line="259" w:lineRule="auto"/>
        <w:ind w:left="14" w:firstLine="0"/>
      </w:pPr>
      <w:r>
        <w:rPr>
          <w:b/>
          <w:color w:val="ED7D31"/>
          <w:sz w:val="40"/>
        </w:rPr>
        <w:t xml:space="preserve"> </w:t>
      </w:r>
    </w:p>
    <w:p>
      <w:pPr>
        <w:spacing w:after="0" w:line="259" w:lineRule="auto"/>
        <w:ind w:left="14" w:firstLine="0"/>
      </w:pPr>
      <w:r>
        <w:rPr>
          <w:b/>
          <w:color w:val="ED7D31"/>
          <w:sz w:val="40"/>
        </w:rPr>
        <w:t xml:space="preserve">CIRCUIT DIAGRAM: </w:t>
      </w:r>
    </w:p>
    <w:p>
      <w:pPr>
        <w:spacing w:after="0" w:line="259" w:lineRule="auto"/>
        <w:ind w:left="0" w:right="686" w:firstLine="0"/>
        <w:jc w:val="right"/>
      </w:pPr>
      <w:r>
        <w:rPr>
          <w:lang w:val="en-SG" w:eastAsia="en-SG" w:bidi="ar-SA"/>
        </w:rPr>
        <w:drawing>
          <wp:inline distT="0" distB="0" distL="0" distR="0">
            <wp:extent cx="5479288" cy="3655060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79288" cy="36550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cs="Calibri" w:hAnsi="Calibri"/>
          <w:sz w:val="22"/>
        </w:rPr>
        <w:t xml:space="preserve"> </w:t>
      </w:r>
    </w:p>
    <w:sectPr>
      <w:pgSz w:w="11906" w:h="16838"/>
      <w:pgMar w:top="1483" w:right="1088" w:bottom="1445" w:left="1426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9452DC1"/>
    <w:multiLevelType w:val="hybridMultilevel"/>
    <w:tmpl w:val="FFFFFFFF"/>
    <w:lvl w:ilvl="0">
      <w:start w:val="1"/>
      <w:numFmt w:val="bullet"/>
      <w:lvlRestart w:val="0"/>
      <w:lvlText w:val="➔"/>
      <w:lvlJc w:val="left"/>
      <w:pPr>
        <w:tabs>
          <w:tab w:val="num" w:pos="0"/>
        </w:tabs>
        <w:ind w:left="10" w:hanging="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10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18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20" w:hanging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2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9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680" w:hanging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54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61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9" w:line="266" w:lineRule="auto"/>
      <w:ind w:left="24" w:hanging="10"/>
    </w:pPr>
    <w:rPr>
      <w:rFonts w:ascii="Consolas" w:eastAsia="Consolas" w:cs="Consolas" w:hAnsi="Consolas"/>
      <w:color w:val="000000"/>
      <w:sz w:val="21"/>
      <w:szCs w:val="22"/>
      <w:lang w:val="en-IN" w:eastAsia="en-IN" w:bidi="en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8</Pages>
  <Words>652</Words>
  <Characters>5646</Characters>
  <Lines>277</Lines>
  <Paragraphs>85</Paragraphs>
  <CharactersWithSpaces>6941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allen anderson</dc:creator>
  <cp:lastModifiedBy>vivo user</cp:lastModifiedBy>
  <cp:revision>2</cp:revision>
  <dcterms:created xsi:type="dcterms:W3CDTF">2023-05-12T16:04:00Z</dcterms:created>
  <dcterms:modified xsi:type="dcterms:W3CDTF">2023-05-12T13:45:42Z</dcterms:modified>
</cp:coreProperties>
</file>